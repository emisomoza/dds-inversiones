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65" w:rsidRDefault="00031065"/>
    <w:p w:rsidR="00ED2C78" w:rsidRPr="002D221D" w:rsidRDefault="00031065" w:rsidP="002D221D">
      <w:pPr>
        <w:jc w:val="center"/>
        <w:rPr>
          <w:b/>
          <w:sz w:val="24"/>
          <w:u w:val="single"/>
        </w:rPr>
      </w:pPr>
      <w:r w:rsidRPr="002D221D">
        <w:rPr>
          <w:b/>
          <w:sz w:val="24"/>
          <w:u w:val="single"/>
        </w:rPr>
        <w:t>Decisiones de Diseño y Justificación</w:t>
      </w:r>
    </w:p>
    <w:p w:rsidR="00031065" w:rsidRPr="002D221D" w:rsidRDefault="00031065" w:rsidP="00031065">
      <w:pPr>
        <w:pStyle w:val="Sinespaciado"/>
        <w:rPr>
          <w:b/>
        </w:rPr>
      </w:pPr>
      <w:r w:rsidRPr="002D221D">
        <w:rPr>
          <w:b/>
        </w:rPr>
        <w:t>Modelo arquitectónico</w:t>
      </w:r>
    </w:p>
    <w:p w:rsidR="002D221D" w:rsidRDefault="002D221D" w:rsidP="00031065">
      <w:pPr>
        <w:pStyle w:val="Sinespaciado"/>
      </w:pPr>
      <w:r>
        <w:t>Se decidió por la implementación del patrón arquitectónico “</w:t>
      </w:r>
      <w:r w:rsidR="00031065">
        <w:t>MVC</w:t>
      </w:r>
      <w:r>
        <w:t>” para poder dividir las responsabilidades de la VISTA, CONTROLADOR y MODELO, que facilite la mantenibilidad y al mismo tiempo nos de flexibilidad para poder adaptar la aplicación a los requerimientos que se fueran sumando.</w:t>
      </w:r>
    </w:p>
    <w:p w:rsidR="002D221D" w:rsidRDefault="002D221D" w:rsidP="00031065">
      <w:pPr>
        <w:pStyle w:val="Sinespaciado"/>
      </w:pPr>
      <w:r>
        <w:t xml:space="preserve">El uso del </w:t>
      </w:r>
      <w:proofErr w:type="spellStart"/>
      <w:r>
        <w:t>framework</w:t>
      </w:r>
      <w:proofErr w:type="spellEnd"/>
      <w:r>
        <w:t xml:space="preserve"> GRAILS, fue una decisión en conjunto que se tomó dado que es un </w:t>
      </w:r>
      <w:proofErr w:type="spellStart"/>
      <w:r>
        <w:t>famework</w:t>
      </w:r>
      <w:proofErr w:type="spellEnd"/>
      <w:r>
        <w:t xml:space="preserve"> específico para este tipo de modelo arquitectónico.</w:t>
      </w:r>
    </w:p>
    <w:p w:rsidR="00031065" w:rsidRDefault="00031065" w:rsidP="00031065">
      <w:pPr>
        <w:pStyle w:val="Sinespaciado"/>
      </w:pPr>
    </w:p>
    <w:p w:rsidR="00031065" w:rsidRDefault="00031065" w:rsidP="00031065">
      <w:pPr>
        <w:pStyle w:val="Sinespaciado"/>
      </w:pPr>
    </w:p>
    <w:p w:rsidR="00031065" w:rsidRPr="002D221D" w:rsidRDefault="00031065" w:rsidP="00031065">
      <w:pPr>
        <w:pStyle w:val="Sinespaciado"/>
        <w:rPr>
          <w:b/>
        </w:rPr>
      </w:pPr>
      <w:r w:rsidRPr="002D221D">
        <w:rPr>
          <w:b/>
        </w:rPr>
        <w:t>JDBC vs ORM</w:t>
      </w:r>
    </w:p>
    <w:p w:rsidR="002D221D" w:rsidRDefault="002D221D" w:rsidP="00031065">
      <w:pPr>
        <w:pStyle w:val="Sinespaciado"/>
      </w:pPr>
      <w:r>
        <w:t>La utilización de JDBC por sobre una ORM se debió a varios factores, entre ellos:</w:t>
      </w:r>
    </w:p>
    <w:p w:rsidR="00031065" w:rsidRDefault="00031065" w:rsidP="002D221D">
      <w:pPr>
        <w:pStyle w:val="Sinespaciado"/>
        <w:numPr>
          <w:ilvl w:val="0"/>
          <w:numId w:val="1"/>
        </w:numPr>
      </w:pPr>
      <w:r>
        <w:t>Performance</w:t>
      </w:r>
    </w:p>
    <w:p w:rsidR="002D221D" w:rsidRDefault="002D221D" w:rsidP="002D221D">
      <w:pPr>
        <w:pStyle w:val="Sinespaciado"/>
        <w:numPr>
          <w:ilvl w:val="0"/>
          <w:numId w:val="1"/>
        </w:numPr>
      </w:pPr>
      <w:r>
        <w:t>Control total sobre</w:t>
      </w:r>
      <w:r w:rsidR="00236CFF">
        <w:t xml:space="preserve"> </w:t>
      </w:r>
      <w:proofErr w:type="spellStart"/>
      <w:r w:rsidR="00236CFF">
        <w:t>querys</w:t>
      </w:r>
      <w:proofErr w:type="spellEnd"/>
      <w:r w:rsidR="00A60161">
        <w:t xml:space="preserve"> para poder optimizarlas lo más posible</w:t>
      </w:r>
    </w:p>
    <w:p w:rsidR="002D221D" w:rsidRDefault="002D221D" w:rsidP="002D221D">
      <w:pPr>
        <w:pStyle w:val="Sinespaciado"/>
        <w:numPr>
          <w:ilvl w:val="0"/>
          <w:numId w:val="1"/>
        </w:numPr>
      </w:pPr>
      <w:r>
        <w:t>Experiencia del equipo</w:t>
      </w:r>
    </w:p>
    <w:p w:rsidR="00031065" w:rsidRDefault="002D221D" w:rsidP="002D221D">
      <w:pPr>
        <w:pStyle w:val="Sinespaciado"/>
        <w:numPr>
          <w:ilvl w:val="0"/>
          <w:numId w:val="1"/>
        </w:numPr>
      </w:pPr>
      <w:r>
        <w:t>Flexibilidad</w:t>
      </w:r>
      <w:r>
        <w:t xml:space="preserve">. La posibilidad de normalizar la base a gusto, nos daba </w:t>
      </w:r>
      <w:r w:rsidR="00A60161">
        <w:t>un escenario má</w:t>
      </w:r>
      <w:r>
        <w:t xml:space="preserve">s conveniente para adaptar la aplicación a </w:t>
      </w:r>
      <w:r w:rsidR="00236CFF">
        <w:t>un posible crecimiento que implicaría</w:t>
      </w:r>
      <w:r>
        <w:t>n relaciones má</w:t>
      </w:r>
      <w:r w:rsidR="00236CFF">
        <w:t xml:space="preserve">s complejas, difíciles de </w:t>
      </w:r>
      <w:r>
        <w:t>manejar con una</w:t>
      </w:r>
      <w:r w:rsidR="00236CFF">
        <w:t xml:space="preserve"> ORM.</w:t>
      </w:r>
    </w:p>
    <w:p w:rsidR="002D221D" w:rsidRDefault="002D221D" w:rsidP="002D221D">
      <w:pPr>
        <w:pStyle w:val="Sinespaciado"/>
      </w:pPr>
    </w:p>
    <w:p w:rsidR="008A2513" w:rsidRDefault="002D221D" w:rsidP="00031065">
      <w:pPr>
        <w:pStyle w:val="Sinespaciado"/>
      </w:pPr>
      <w:r>
        <w:t xml:space="preserve">Sin embargo al implementar </w:t>
      </w:r>
      <w:proofErr w:type="spellStart"/>
      <w:r>
        <w:t>SpringSecurity</w:t>
      </w:r>
      <w:proofErr w:type="spellEnd"/>
      <w:r>
        <w:t>, ya viene por default con una OR</w:t>
      </w:r>
      <w:r w:rsidR="008A2513">
        <w:t xml:space="preserve">M, la cual se decidió conservar, </w:t>
      </w:r>
      <w:r w:rsidR="008A2513">
        <w:t>descartando la autenticación por medio de base de datos</w:t>
      </w:r>
      <w:r w:rsidR="008A2513">
        <w:t xml:space="preserve"> porque nos parecía poco seguro. </w:t>
      </w:r>
    </w:p>
    <w:p w:rsidR="008A2513" w:rsidRDefault="008A2513" w:rsidP="00031065">
      <w:pPr>
        <w:pStyle w:val="Sinespaciado"/>
      </w:pPr>
      <w:r>
        <w:t xml:space="preserve">Aunque somos </w:t>
      </w:r>
      <w:r w:rsidR="00A125E0">
        <w:t>conscientes</w:t>
      </w:r>
      <w:r>
        <w:t xml:space="preserve"> de que un correcto </w:t>
      </w:r>
      <w:proofErr w:type="spellStart"/>
      <w:r>
        <w:t>logueo</w:t>
      </w:r>
      <w:proofErr w:type="spellEnd"/>
      <w:r>
        <w:t xml:space="preserve"> a la aplicación requeriría la re implementación de un servicio, es decir un sistema de autenticación; lo cual significa una inversión de tiempo que preferimos invertir en otros hitos de la aplicación y dejar para futuros </w:t>
      </w:r>
      <w:proofErr w:type="spellStart"/>
      <w:r>
        <w:t>relea</w:t>
      </w:r>
      <w:bookmarkStart w:id="0" w:name="_GoBack"/>
      <w:bookmarkEnd w:id="0"/>
      <w:r>
        <w:t>ses</w:t>
      </w:r>
      <w:proofErr w:type="spellEnd"/>
      <w:r>
        <w:t>.</w:t>
      </w:r>
    </w:p>
    <w:p w:rsidR="008A2513" w:rsidRDefault="008A2513" w:rsidP="00031065">
      <w:pPr>
        <w:pStyle w:val="Sinespaciado"/>
      </w:pPr>
    </w:p>
    <w:p w:rsidR="008A2513" w:rsidRPr="008A2513" w:rsidRDefault="008A2513" w:rsidP="00A60161">
      <w:pPr>
        <w:pStyle w:val="Sinespaciado"/>
        <w:tabs>
          <w:tab w:val="left" w:pos="7179"/>
        </w:tabs>
        <w:rPr>
          <w:b/>
        </w:rPr>
      </w:pPr>
      <w:r w:rsidRPr="008A2513">
        <w:rPr>
          <w:b/>
        </w:rPr>
        <w:t>Uso de Cache</w:t>
      </w:r>
      <w:r w:rsidR="00A60161">
        <w:rPr>
          <w:b/>
        </w:rPr>
        <w:tab/>
      </w:r>
    </w:p>
    <w:p w:rsidR="00A60161" w:rsidRDefault="00A60161" w:rsidP="00031065">
      <w:pPr>
        <w:pStyle w:val="Sinespaciado"/>
      </w:pPr>
      <w:r>
        <w:t xml:space="preserve">Ante los requerimientos cambiantes y la potencial escalabilidad futura de la aplicación con nuevos usuarios, lo cual significa múltiples consultas y procesamiento, surgió la idea de la implementación de una Cache </w:t>
      </w:r>
      <w:proofErr w:type="spellStart"/>
      <w:r>
        <w:t>Redis</w:t>
      </w:r>
      <w:proofErr w:type="spellEnd"/>
      <w:r>
        <w:t>, que mejore la p</w:t>
      </w:r>
      <w:r w:rsidR="00236CFF">
        <w:t>erformance</w:t>
      </w:r>
      <w:r>
        <w:t xml:space="preserve"> considerablemente</w:t>
      </w:r>
      <w:r w:rsidR="00236CFF">
        <w:t xml:space="preserve">, </w:t>
      </w:r>
      <w:r>
        <w:t xml:space="preserve">permitiéndonos </w:t>
      </w:r>
      <w:r w:rsidR="00236CFF">
        <w:t>poder guardar consult</w:t>
      </w:r>
      <w:r>
        <w:t>as ya hechas, guardas las cuent</w:t>
      </w:r>
      <w:r w:rsidR="00236CFF">
        <w:t>as calculadas</w:t>
      </w:r>
      <w:r>
        <w:t>, etc..</w:t>
      </w:r>
    </w:p>
    <w:p w:rsidR="00236CFF" w:rsidRDefault="00A60161" w:rsidP="00031065">
      <w:pPr>
        <w:pStyle w:val="Sinespaciado"/>
      </w:pPr>
      <w:r>
        <w:t>Encontramos mayor facilidad de levantamiento de</w:t>
      </w:r>
      <w:r>
        <w:t xml:space="preserve"> </w:t>
      </w:r>
      <w:proofErr w:type="spellStart"/>
      <w:r>
        <w:t>clusters</w:t>
      </w:r>
      <w:proofErr w:type="spellEnd"/>
      <w:r>
        <w:t xml:space="preserve"> </w:t>
      </w:r>
      <w:r>
        <w:t xml:space="preserve">en </w:t>
      </w:r>
      <w:proofErr w:type="spellStart"/>
      <w:r>
        <w:t>Redis</w:t>
      </w:r>
      <w:proofErr w:type="spellEnd"/>
      <w:r>
        <w:t xml:space="preserve"> por sobre </w:t>
      </w:r>
      <w:proofErr w:type="spellStart"/>
      <w:r>
        <w:t>MySQL</w:t>
      </w:r>
      <w:proofErr w:type="spellEnd"/>
      <w:r>
        <w:t>.</w:t>
      </w:r>
    </w:p>
    <w:p w:rsidR="00A60161" w:rsidRDefault="00A60161" w:rsidP="00031065">
      <w:pPr>
        <w:pStyle w:val="Sinespaciado"/>
      </w:pPr>
    </w:p>
    <w:p w:rsidR="00A60161" w:rsidRPr="00A60161" w:rsidRDefault="00A60161" w:rsidP="00031065">
      <w:pPr>
        <w:pStyle w:val="Sinespaciado"/>
        <w:rPr>
          <w:b/>
        </w:rPr>
      </w:pPr>
      <w:r w:rsidRPr="00A60161">
        <w:rPr>
          <w:b/>
        </w:rPr>
        <w:t>Mongo</w:t>
      </w:r>
      <w:r>
        <w:rPr>
          <w:b/>
        </w:rPr>
        <w:t xml:space="preserve"> -</w:t>
      </w:r>
      <w:r w:rsidRPr="00A60161">
        <w:rPr>
          <w:b/>
        </w:rPr>
        <w:t xml:space="preserve"> </w:t>
      </w:r>
      <w:r w:rsidRPr="00A60161">
        <w:rPr>
          <w:b/>
        </w:rPr>
        <w:t>base documental</w:t>
      </w:r>
    </w:p>
    <w:p w:rsidR="00A60161" w:rsidRDefault="00A60161" w:rsidP="00031065">
      <w:pPr>
        <w:pStyle w:val="Sinespaciado"/>
      </w:pPr>
      <w:r>
        <w:t xml:space="preserve">Para la persistencia de los </w:t>
      </w:r>
      <w:r w:rsidR="00A125E0">
        <w:t>Indicadores y Metodologí</w:t>
      </w:r>
      <w:r>
        <w:t xml:space="preserve">as, debido a su complejidad, se decidió llevarlas a una base documental, con menos </w:t>
      </w:r>
      <w:proofErr w:type="spellStart"/>
      <w:r>
        <w:t>e</w:t>
      </w:r>
      <w:r w:rsidR="00236CFF">
        <w:t>staticidad</w:t>
      </w:r>
      <w:proofErr w:type="spellEnd"/>
      <w:r w:rsidR="00236CFF">
        <w:t xml:space="preserve"> </w:t>
      </w:r>
      <w:r>
        <w:t>en las tablas</w:t>
      </w:r>
      <w:r w:rsidR="00A125E0">
        <w:t xml:space="preserve"> que un modelo relacional</w:t>
      </w:r>
      <w:r>
        <w:t xml:space="preserve">, </w:t>
      </w:r>
      <w:r w:rsidR="00A125E0">
        <w:t>donde tenemos la posibilidad de guardar directamente los objetos tal cual son definidos, simplificando también las</w:t>
      </w:r>
      <w:r w:rsidR="00236CFF">
        <w:t xml:space="preserve"> </w:t>
      </w:r>
      <w:proofErr w:type="spellStart"/>
      <w:r w:rsidR="00236CFF">
        <w:t>querys</w:t>
      </w:r>
      <w:proofErr w:type="spellEnd"/>
      <w:r w:rsidR="00A125E0">
        <w:t xml:space="preserve"> de obtención.</w:t>
      </w:r>
    </w:p>
    <w:p w:rsidR="00A125E0" w:rsidRDefault="00A125E0" w:rsidP="00031065">
      <w:pPr>
        <w:pStyle w:val="Sinespaciado"/>
      </w:pPr>
    </w:p>
    <w:p w:rsidR="00A60161" w:rsidRDefault="00A60161" w:rsidP="00031065">
      <w:pPr>
        <w:pStyle w:val="Sinespaciado"/>
      </w:pPr>
    </w:p>
    <w:p w:rsidR="00A60161" w:rsidRDefault="00A60161" w:rsidP="00031065">
      <w:pPr>
        <w:pStyle w:val="Sinespaciado"/>
      </w:pPr>
    </w:p>
    <w:p w:rsidR="00A60161" w:rsidRDefault="00A60161" w:rsidP="00031065">
      <w:pPr>
        <w:pStyle w:val="Sinespaciado"/>
      </w:pPr>
    </w:p>
    <w:p w:rsidR="00A60161" w:rsidRDefault="00A60161" w:rsidP="00031065">
      <w:pPr>
        <w:pStyle w:val="Sinespaciado"/>
      </w:pPr>
    </w:p>
    <w:p w:rsidR="00A60161" w:rsidRDefault="00A60161" w:rsidP="00031065">
      <w:pPr>
        <w:pStyle w:val="Sinespaciado"/>
      </w:pPr>
    </w:p>
    <w:p w:rsidR="00A60161" w:rsidRDefault="00A60161" w:rsidP="00031065">
      <w:pPr>
        <w:pStyle w:val="Sinespaciado"/>
      </w:pPr>
    </w:p>
    <w:p w:rsidR="00A60161" w:rsidRDefault="00A60161" w:rsidP="00031065">
      <w:pPr>
        <w:pStyle w:val="Sinespaciado"/>
      </w:pPr>
    </w:p>
    <w:p w:rsidR="00A60161" w:rsidRDefault="00A60161" w:rsidP="00031065">
      <w:pPr>
        <w:pStyle w:val="Sinespaciado"/>
      </w:pPr>
    </w:p>
    <w:p w:rsidR="00A60161" w:rsidRDefault="00A60161" w:rsidP="00031065">
      <w:pPr>
        <w:pStyle w:val="Sinespaciado"/>
      </w:pPr>
    </w:p>
    <w:sectPr w:rsidR="00A60161" w:rsidSect="00031065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E6123"/>
    <w:multiLevelType w:val="hybridMultilevel"/>
    <w:tmpl w:val="F6B4EF3A"/>
    <w:lvl w:ilvl="0" w:tplc="16CCF5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65"/>
    <w:rsid w:val="00031065"/>
    <w:rsid w:val="00236CFF"/>
    <w:rsid w:val="002D221D"/>
    <w:rsid w:val="008A2513"/>
    <w:rsid w:val="00A125E0"/>
    <w:rsid w:val="00A60161"/>
    <w:rsid w:val="00E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10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10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2017-11-21T23:42:00Z</dcterms:created>
  <dcterms:modified xsi:type="dcterms:W3CDTF">2017-11-22T01:28:00Z</dcterms:modified>
</cp:coreProperties>
</file>